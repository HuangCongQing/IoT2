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//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加热器控制实验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code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#include&lt;ioCC2530.h&gt; //引入CC2530对应的头文件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#include&lt;string.h&gt;   //包含字符串处理函数声明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#include"sys_init.h"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#include"uart.h"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void uart_test(void);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uchar ch;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/*加热器初始化*/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void Hottor_init(void)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P0SEL &amp;=~0x02;  //配置P0_1为普通IO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P0DIR |= 0x02; //配置P0_1为 输出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P0_1  =  0;   //加热器默认关闭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/*串口接收与发送函数*/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void uart_test(void)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ch = Uart_Recv_char(); //将串口接收与发送函数放在一起,便于调用，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                      //  此实验为单独调用其内部函数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Uart_Send_char(ch);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void main(void)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 Hottor_init(); //加热器硬件初始化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xtal_init();//系统时钟初始化     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uart0_init(0x00, 0x00);            //初始化串口：无奇偶校验，停止位为1位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Uart_Send_String("串口控制加热器实验\r\n");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P0_6 = 0;                  //设置为接收模式(485控制端)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while(1)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  ch = Uart_Recv_char(); //串口接收字节函数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  if (ch == 1)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 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    P0_1= 1;           //打开加热器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 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  if(ch == 0)     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  {                   //关闭加热器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    P0_1 = 0;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 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  P0_6 = 1;         //设置为发送模式(485控制端)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  Uart_Send_char(ch);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  P0_6 = 0;        //设置为接收模式(485控制端)再次接收串口数据 }}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//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二氧化碳传感器采集实验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code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#include &lt;stdio.h&gt;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#include&lt;ioCC2530.h&gt; //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#include"sys_init.h"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#include"uart.h"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int getADC(void) 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__near_func int putchar(int ch)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  U0DBUF = ch;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  while(UTX0IF == 0);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  UTX0IF = 0;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  return ch;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void Photoresistance_Test(void)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char StrAdc[10];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int AdcValue;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AdcValue = getADC();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sprintf(StrAdc,"%d\r\n",AdcValue);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printf("%s",StrAdc);                //串口发送数据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delay(10000);                      //延时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/*得到ADC值*/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int getADC(void)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unsigned int  value;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P0SEL |= 0x01;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ADCCON3  = (0xB0);                    //选择AVDD5为参考电压；12分辨率；P0_0  ADC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ADCCON1 |= 0x30;                      //选择ADC的启动模式为手动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ADCCON1 |= 0x40;                      //启动AD转化           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while(!(ADCCON1 &amp; 0x80));             //等待ADC转化结束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value =  ADCL &gt;&gt; 2;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value |= (ADCH &lt;&lt; 6);                 //取得最终转化结果，存入value中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return ((value) &gt;&gt; 2);      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void main(void)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xtal_init();             //系统时钟初始化     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uart0_init(0x00,0x00);  //初始化串口：无奇偶校验，停止位为1位    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while(1)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{  Photoresistance_Test();}} 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br w:type="textWrapping"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//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排风扇控制实验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code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#include&lt;ioCC2530.h&gt; //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#include&lt;string.h&gt;   //包含字符串处理函数声明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#include"sys_init.h"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#include"uart.h"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void uart_test(void);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uchar ch;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/*风扇初始化*/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void Fan_init(void)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P0SEL &amp;=~0x02;  //配置P0_1为普通IO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P0DIR |= 0x02; //配置P0_1为 输出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P0_1  =  0;   //风扇默认关闭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/*串口接收与发送函数*/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void uart_test(void)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ch = Uart_Recv_char(); //将串口接收与发送函数放在一起,便于调用，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                      //  此实验为单独调用其内部函数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Uart_Send_char(ch);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void main(void)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Fan_init(); //风扇硬件初始化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xtal_init();//系统时钟初始化     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uart0_init(0x00, 0x00);            //初始化串口：无奇偶校验，停止位为1位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Uart_Send_String("串口控制风扇实验\r\n");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P0_6 = 0;                  //设置为接收模式(485控制端)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while(1)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 ch = Uart_Recv_char(); //串口接收字节函数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  if (ch == 1)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 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    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P0_1= 1;           //串口接收到“01”打开排风扇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 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  if(ch == 0)     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  {                   //串口接收到“00”关闭排风扇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    P0_1 = 0;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 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  P0_6 = 1;         //485控制端设置为高电平，485串口设置为发送模式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  Uart_Send_char(ch);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  P0_6 = 0;        //485控制端 低电平，串口设置为接收模式}}    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br w:type="textWrapping"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//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水泵控制实验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code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#include&lt;ioCC2530.h&gt; //引入CC2530对应的头文件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#include&lt;string.h&gt;   //包含字符串处理函数声明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#include"sys_init.h"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#include"uart.h"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void uart_test(void);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uchar ch;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/*水泵初始化*/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void Pump_init(void)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P0SEL &amp;=~0x02;  //配置P0_1为普通IO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P0DIR |= 0x02; //配置P0_1为 输出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P0_1  =  0;   //风扇默认关闭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/*串口接收与发送函数*/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void uart_test(void)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ch = Uart_Recv_char(); //将串口接收与发送函数放在一起,便于调用，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                      //  此实验为单独调用其内部函数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Uart_Send_char(ch);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void main(void)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Pump_init(); //水泵硬件初始化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xtal_init();//系统时钟初始化     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uart0_init(0x00, 0x00);            //初始化串口：无奇偶校验，停止位为1位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Uart_Send_String("串口控制水泵实验\r\n");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P0_6 = 0;                  //设置为接收模式(485控制端)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while(1)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  ch = Uart_Recv_char(); //串口接收字节函数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  if (ch == 1)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 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    P0_1= 1;           //串口接收到“01”打开水泵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 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  if(ch == 0)      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  {                   //串口接收到“00”关闭水泵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    P0_1 = 0;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 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  P0_6 = 1;         //设置为发送模式(485控制端)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  Uart_Send_char(ch);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  P0_6 = 0;        //设置为接收模式(485控制端)再次接收串口数据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  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8C637F"/>
    <w:rsid w:val="007C6A10"/>
    <w:rsid w:val="00A16212"/>
    <w:rsid w:val="00C61085"/>
    <w:rsid w:val="049266A4"/>
    <w:rsid w:val="108C637F"/>
    <w:rsid w:val="26AE6CBD"/>
    <w:rsid w:val="336D62A9"/>
    <w:rsid w:val="39A91A40"/>
    <w:rsid w:val="499212F9"/>
    <w:rsid w:val="4DE6708B"/>
    <w:rsid w:val="582D12DB"/>
    <w:rsid w:val="5ABC73F8"/>
    <w:rsid w:val="670F6068"/>
    <w:rsid w:val="6BC3012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see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122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2018-11-13T07:21:00Z</dcterms:created>
  <dc:creator>重庆</dc:creator>
  <cp:lastModifiedBy>重庆</cp:lastModifiedBy>
  <dcterms:modified xsi:type="dcterms:W3CDTF">2018-11-13T09:28:33Z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