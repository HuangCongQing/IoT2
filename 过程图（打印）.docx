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加热器控制实验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center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4161155" cy="3299460"/>
            <wp:effectExtent l="0" t="0" r="14605" b="762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center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3575685" cy="4767580"/>
            <wp:effectExtent l="0" t="0" r="5715" b="2540"/>
            <wp:docPr id="2" name="图片 2" descr="实物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物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二氧化碳传感器采集实验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center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61155" cy="3299460"/>
            <wp:effectExtent l="0" t="0" r="14605" b="7620"/>
            <wp:docPr id="4" name="图片 4" descr="C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O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center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47720" cy="4464685"/>
            <wp:effectExtent l="0" t="0" r="5080" b="635"/>
            <wp:docPr id="6" name="图片 6" descr="实物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实物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排风扇控制实验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319405</wp:posOffset>
            </wp:positionV>
            <wp:extent cx="3122295" cy="2476500"/>
            <wp:effectExtent l="0" t="0" r="0" b="0"/>
            <wp:wrapTight wrapText="bothSides">
              <wp:wrapPolygon>
                <wp:start x="0" y="0"/>
                <wp:lineTo x="0" y="21534"/>
                <wp:lineTo x="21508" y="21534"/>
                <wp:lineTo x="21508" y="0"/>
                <wp:lineTo x="0" y="0"/>
              </wp:wrapPolygon>
            </wp:wrapTight>
            <wp:docPr id="7" name="图片 7" descr="`W~{]{MW%H%YTXS_Q]49D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`W~{]{MW%H%YTXS_Q]49DF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229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-2056765</wp:posOffset>
            </wp:positionH>
            <wp:positionV relativeFrom="paragraph">
              <wp:posOffset>2647950</wp:posOffset>
            </wp:positionV>
            <wp:extent cx="3767455" cy="5023485"/>
            <wp:effectExtent l="0" t="0" r="0" b="0"/>
            <wp:wrapTight wrapText="bothSides">
              <wp:wrapPolygon>
                <wp:start x="0" y="0"/>
                <wp:lineTo x="0" y="21559"/>
                <wp:lineTo x="21494" y="21559"/>
                <wp:lineTo x="21494" y="0"/>
                <wp:lineTo x="0" y="0"/>
              </wp:wrapPolygon>
            </wp:wrapTight>
            <wp:docPr id="9" name="图片 9" descr="IMG_20181113_160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0181113_1607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175260</wp:posOffset>
            </wp:positionH>
            <wp:positionV relativeFrom="paragraph">
              <wp:posOffset>144780</wp:posOffset>
            </wp:positionV>
            <wp:extent cx="3143250" cy="2493010"/>
            <wp:effectExtent l="0" t="0" r="0" b="0"/>
            <wp:wrapTight wrapText="bothSides">
              <wp:wrapPolygon>
                <wp:start x="0" y="0"/>
                <wp:lineTo x="0" y="21523"/>
                <wp:lineTo x="21469" y="21523"/>
                <wp:lineTo x="21469" y="0"/>
                <wp:lineTo x="0" y="0"/>
              </wp:wrapPolygon>
            </wp:wrapTight>
            <wp:docPr id="8" name="图片 8" descr="KO$(K{S3`@PU{39DM7`RLY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KO$(K{S3`@PU{39DM7`RLY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center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水泵控制实验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center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671195</wp:posOffset>
            </wp:positionH>
            <wp:positionV relativeFrom="paragraph">
              <wp:posOffset>3329940</wp:posOffset>
            </wp:positionV>
            <wp:extent cx="3975100" cy="5301615"/>
            <wp:effectExtent l="0" t="0" r="0" b="0"/>
            <wp:wrapTight wrapText="bothSides">
              <wp:wrapPolygon>
                <wp:start x="0" y="0"/>
                <wp:lineTo x="0" y="21546"/>
                <wp:lineTo x="21531" y="21546"/>
                <wp:lineTo x="21531" y="0"/>
                <wp:lineTo x="0" y="0"/>
              </wp:wrapPolygon>
            </wp:wrapTight>
            <wp:docPr id="12" name="图片 12" descr="IMG_20181113_15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0181113_1558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2874010</wp:posOffset>
            </wp:positionH>
            <wp:positionV relativeFrom="paragraph">
              <wp:posOffset>502920</wp:posOffset>
            </wp:positionV>
            <wp:extent cx="3329940" cy="2640965"/>
            <wp:effectExtent l="0" t="0" r="38100" b="41275"/>
            <wp:wrapTight wrapText="bothSides">
              <wp:wrapPolygon>
                <wp:start x="0" y="0"/>
                <wp:lineTo x="0" y="21439"/>
                <wp:lineTo x="21551" y="21439"/>
                <wp:lineTo x="21551" y="0"/>
                <wp:lineTo x="0" y="0"/>
              </wp:wrapPolygon>
            </wp:wrapTight>
            <wp:docPr id="10" name="图片 10" descr="EVV)X$${Q10IOOTD%AS($Y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VV)X$${Q10IOOTD%AS($Y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-563880</wp:posOffset>
            </wp:positionH>
            <wp:positionV relativeFrom="paragraph">
              <wp:posOffset>525780</wp:posOffset>
            </wp:positionV>
            <wp:extent cx="3373120" cy="2674620"/>
            <wp:effectExtent l="0" t="0" r="40640" b="38100"/>
            <wp:wrapTight wrapText="bothSides">
              <wp:wrapPolygon>
                <wp:start x="0" y="0"/>
                <wp:lineTo x="0" y="21538"/>
                <wp:lineTo x="21470" y="21538"/>
                <wp:lineTo x="21470" y="0"/>
                <wp:lineTo x="0" y="0"/>
              </wp:wrapPolygon>
            </wp:wrapTight>
            <wp:docPr id="11" name="图片 11" descr="HT]YP@1VSKBGV4C3AV]7[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]YP@1VSKBGV4C3AV]7[F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C637F"/>
    <w:rsid w:val="007C6A10"/>
    <w:rsid w:val="00A16212"/>
    <w:rsid w:val="00C61085"/>
    <w:rsid w:val="049266A4"/>
    <w:rsid w:val="07CC4163"/>
    <w:rsid w:val="08AB102C"/>
    <w:rsid w:val="108C637F"/>
    <w:rsid w:val="150066BB"/>
    <w:rsid w:val="198B4C39"/>
    <w:rsid w:val="199C6B75"/>
    <w:rsid w:val="227D388D"/>
    <w:rsid w:val="26AE6CBD"/>
    <w:rsid w:val="336D62A9"/>
    <w:rsid w:val="39A91A40"/>
    <w:rsid w:val="499212F9"/>
    <w:rsid w:val="4B7E1B0E"/>
    <w:rsid w:val="4DE6708B"/>
    <w:rsid w:val="4F2B23FB"/>
    <w:rsid w:val="529E2BE6"/>
    <w:rsid w:val="5320552F"/>
    <w:rsid w:val="567D1E54"/>
    <w:rsid w:val="56F2400C"/>
    <w:rsid w:val="582D12DB"/>
    <w:rsid w:val="5ABC73F8"/>
    <w:rsid w:val="5B525138"/>
    <w:rsid w:val="5F441B81"/>
    <w:rsid w:val="600D089C"/>
    <w:rsid w:val="670F6068"/>
    <w:rsid w:val="6BC3012F"/>
    <w:rsid w:val="6C9F578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ee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2018-11-13T07:21:00Z</dcterms:created>
  <dc:creator>重庆</dc:creator>
  <cp:lastModifiedBy>重庆</cp:lastModifiedBy>
  <dcterms:modified xsi:type="dcterms:W3CDTF">2018-11-13T09:43:52Z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